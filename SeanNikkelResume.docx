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98056" w14:textId="4147C47D" w:rsidR="009C4C2A" w:rsidRPr="00004352" w:rsidRDefault="005F2B33" w:rsidP="00004352">
      <w:pPr>
        <w:pStyle w:val="ContactInfo"/>
      </w:pPr>
      <w:r>
        <w:rPr>
          <w:rStyle w:val="Emphasis"/>
          <w:color w:val="595959" w:themeColor="text1" w:themeTint="A6"/>
        </w:rPr>
        <w:t>contact@seannikkel.com</w:t>
      </w:r>
    </w:p>
    <w:p w14:paraId="73E7854C" w14:textId="4FF6ED4E" w:rsidR="000D6C83" w:rsidRDefault="000D6C83" w:rsidP="001D5EBD">
      <w:pPr>
        <w:pStyle w:val="ContactInfo"/>
      </w:pPr>
      <w:r w:rsidRPr="000D6C83">
        <w:t>www.seannikkel.com</w:t>
      </w:r>
    </w:p>
    <w:p w14:paraId="120A2639" w14:textId="77777777" w:rsidR="000D6C83" w:rsidRDefault="000D6C83" w:rsidP="000D6C83">
      <w:pPr>
        <w:pStyle w:val="ContactInfo"/>
      </w:pPr>
      <w:r w:rsidRPr="00D916BB">
        <w:t>linkedin.com/in/</w:t>
      </w:r>
      <w:proofErr w:type="spellStart"/>
      <w:r>
        <w:t>S</w:t>
      </w:r>
      <w:r w:rsidRPr="00D916BB">
        <w:t>ean</w:t>
      </w:r>
      <w:r>
        <w:t>N</w:t>
      </w:r>
      <w:r w:rsidRPr="00D916BB">
        <w:t>ikkel</w:t>
      </w:r>
      <w:proofErr w:type="spellEnd"/>
      <w:r w:rsidRPr="00D916BB">
        <w:t>/</w:t>
      </w:r>
    </w:p>
    <w:p w14:paraId="344E3A2B" w14:textId="7A9E1332" w:rsidR="009C4C2A" w:rsidRPr="0080428D" w:rsidRDefault="00214661" w:rsidP="00004352">
      <w:pPr>
        <w:pStyle w:val="Title"/>
        <w:tabs>
          <w:tab w:val="right" w:pos="9900"/>
        </w:tabs>
        <w:ind w:left="0"/>
        <w:rPr>
          <w:sz w:val="20"/>
          <w:szCs w:val="40"/>
        </w:rPr>
      </w:pPr>
      <w:sdt>
        <w:sdtPr>
          <w:alias w:val="Enter Your Name:"/>
          <w:tag w:val="Enter Your Name:"/>
          <w:id w:val="65386479"/>
          <w:placeholder>
            <w:docPart w:val="438A6A01190C44ABA9531A2F5C8B0C69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004352" w:rsidRPr="003622D2">
            <w:t>Sean Nikkel</w:t>
          </w:r>
        </w:sdtContent>
      </w:sdt>
      <w:r w:rsidR="00004352" w:rsidRPr="00004352">
        <w:tab/>
      </w:r>
      <w:r w:rsidR="00004352" w:rsidRPr="0080428D">
        <w:rPr>
          <w:sz w:val="20"/>
          <w:szCs w:val="40"/>
        </w:rPr>
        <w:t>Programmer</w:t>
      </w:r>
    </w:p>
    <w:tbl>
      <w:tblPr>
        <w:tblStyle w:val="ResumeTable"/>
        <w:tblW w:w="5000" w:type="pct"/>
        <w:tblLayout w:type="fixed"/>
        <w:tblCellMar>
          <w:bottom w:w="72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1981"/>
        <w:gridCol w:w="8099"/>
      </w:tblGrid>
      <w:tr w:rsidR="001907D6" w:rsidRPr="00293282" w14:paraId="1D7AA829" w14:textId="77777777" w:rsidTr="003622D2">
        <w:tc>
          <w:tcPr>
            <w:tcW w:w="1981" w:type="dxa"/>
          </w:tcPr>
          <w:p w14:paraId="381A493B" w14:textId="77777777" w:rsidR="001907D6" w:rsidRPr="00293282" w:rsidRDefault="001907D6" w:rsidP="001907D6">
            <w:pPr>
              <w:pStyle w:val="Heading1"/>
            </w:pPr>
            <w:r>
              <w:t>Summary of Skills</w:t>
            </w:r>
          </w:p>
        </w:tc>
        <w:tc>
          <w:tcPr>
            <w:tcW w:w="8099" w:type="dxa"/>
            <w:tcMar>
              <w:left w:w="274" w:type="dxa"/>
            </w:tcMar>
          </w:tcPr>
          <w:p w14:paraId="1566385F" w14:textId="5CD4C6DA" w:rsidR="00AA0491" w:rsidRDefault="008B3A75" w:rsidP="00AA0491">
            <w:pPr>
              <w:pStyle w:val="ListBullet"/>
            </w:pPr>
            <w:r>
              <w:t>Design</w:t>
            </w:r>
            <w:r w:rsidR="004A7802">
              <w:t xml:space="preserve"> C++ code that</w:t>
            </w:r>
            <w:r w:rsidR="00FE2F62">
              <w:t xml:space="preserve"> </w:t>
            </w:r>
            <w:r w:rsidR="004A7802">
              <w:t xml:space="preserve">integrates cleanly </w:t>
            </w:r>
            <w:r w:rsidR="00687939">
              <w:t>with a given codebase</w:t>
            </w:r>
          </w:p>
          <w:p w14:paraId="63782C75" w14:textId="0EC6A4A9" w:rsidR="001907D6" w:rsidRPr="00293282" w:rsidRDefault="00FE2F62" w:rsidP="00AA0491">
            <w:pPr>
              <w:pStyle w:val="ListBullet"/>
            </w:pPr>
            <w:r>
              <w:t>Collaborate</w:t>
            </w:r>
            <w:r w:rsidR="00AA0491">
              <w:t xml:space="preserve"> </w:t>
            </w:r>
            <w:r w:rsidR="00532205">
              <w:t xml:space="preserve">with </w:t>
            </w:r>
            <w:r w:rsidR="00AA0491">
              <w:t>other programmers to solve technical roadblocks</w:t>
            </w:r>
          </w:p>
          <w:p w14:paraId="144E5E0C" w14:textId="3CB16068" w:rsidR="001907D6" w:rsidRPr="00293282" w:rsidRDefault="00F311B1" w:rsidP="001907D6">
            <w:pPr>
              <w:pStyle w:val="ListBullet"/>
            </w:pPr>
            <w:r>
              <w:t>Enthusiastic to</w:t>
            </w:r>
            <w:r w:rsidR="008C48BE">
              <w:t xml:space="preserve"> learn</w:t>
            </w:r>
            <w:r w:rsidR="00177881">
              <w:t xml:space="preserve"> about</w:t>
            </w:r>
            <w:r w:rsidR="008C48BE">
              <w:t xml:space="preserve"> new coding techniques and</w:t>
            </w:r>
            <w:r w:rsidR="00DB10F3">
              <w:t xml:space="preserve"> </w:t>
            </w:r>
            <w:r w:rsidR="004B18E5">
              <w:t>libraries</w:t>
            </w:r>
          </w:p>
        </w:tc>
      </w:tr>
      <w:tr w:rsidR="001907D6" w:rsidRPr="00293282" w14:paraId="0D68E0DA" w14:textId="77777777" w:rsidTr="003622D2">
        <w:tc>
          <w:tcPr>
            <w:tcW w:w="1981" w:type="dxa"/>
          </w:tcPr>
          <w:p w14:paraId="0591F069" w14:textId="77777777" w:rsidR="001907D6" w:rsidRPr="00293282" w:rsidRDefault="001907D6" w:rsidP="001907D6">
            <w:pPr>
              <w:pStyle w:val="Heading1"/>
            </w:pPr>
            <w:r>
              <w:t>Education</w:t>
            </w:r>
          </w:p>
        </w:tc>
        <w:tc>
          <w:tcPr>
            <w:tcW w:w="8099" w:type="dxa"/>
            <w:tcMar>
              <w:left w:w="274" w:type="dxa"/>
            </w:tcMar>
          </w:tcPr>
          <w:p w14:paraId="025835D3" w14:textId="237EE5FF" w:rsidR="00532205" w:rsidRDefault="00532205" w:rsidP="009A77BE">
            <w:pPr>
              <w:pStyle w:val="Heading2"/>
            </w:pPr>
            <w:r w:rsidRPr="006F48C7">
              <w:t>DigiPen Institute of Technology</w:t>
            </w:r>
            <w:r w:rsidRPr="00AA0491">
              <w:tab/>
            </w:r>
            <w:r w:rsidRPr="006F48C7">
              <w:t>Expected Graduation</w:t>
            </w:r>
            <w:r w:rsidR="003E5F43">
              <w:t xml:space="preserve"> -</w:t>
            </w:r>
            <w:r w:rsidRPr="006F48C7">
              <w:t xml:space="preserve"> 04/2</w:t>
            </w:r>
            <w:r>
              <w:t>2</w:t>
            </w:r>
          </w:p>
          <w:p w14:paraId="58C15F10" w14:textId="7D3F5977" w:rsidR="001907D6" w:rsidRPr="00532205" w:rsidRDefault="00AA0491" w:rsidP="00532205">
            <w:pPr>
              <w:rPr>
                <w:caps/>
              </w:rPr>
            </w:pPr>
            <w:r>
              <w:t>BS in Computer Science</w:t>
            </w:r>
            <w:r w:rsidRPr="006F48C7">
              <w:t xml:space="preserve"> </w:t>
            </w:r>
            <w:r w:rsidR="00ED6FC5" w:rsidRPr="006F48C7">
              <w:t>in Real-Time Interactive Simulation</w:t>
            </w:r>
          </w:p>
        </w:tc>
      </w:tr>
      <w:tr w:rsidR="001907D6" w:rsidRPr="00293282" w14:paraId="3941A77C" w14:textId="77777777" w:rsidTr="003622D2">
        <w:tc>
          <w:tcPr>
            <w:tcW w:w="1981" w:type="dxa"/>
          </w:tcPr>
          <w:p w14:paraId="0B86BE3A" w14:textId="77777777" w:rsidR="001907D6" w:rsidRPr="00293282" w:rsidRDefault="001907D6" w:rsidP="001907D6">
            <w:pPr>
              <w:pStyle w:val="Heading1"/>
            </w:pPr>
            <w:r>
              <w:t>Academic Projects</w:t>
            </w:r>
          </w:p>
        </w:tc>
        <w:tc>
          <w:tcPr>
            <w:tcW w:w="8099" w:type="dxa"/>
            <w:tcMar>
              <w:left w:w="274" w:type="dxa"/>
            </w:tcMar>
          </w:tcPr>
          <w:p w14:paraId="4B3C5EEF" w14:textId="6A024EF0" w:rsidR="001907D6" w:rsidRDefault="001907D6" w:rsidP="001907D6">
            <w:pPr>
              <w:pStyle w:val="Heading2"/>
              <w:tabs>
                <w:tab w:val="right" w:pos="7640"/>
              </w:tabs>
            </w:pPr>
            <w:r w:rsidRPr="001D5EBD">
              <w:t>Technical Director</w:t>
            </w:r>
            <w:r w:rsidR="008B3A75">
              <w:t xml:space="preserve"> </w:t>
            </w:r>
            <w:r w:rsidR="008B3A75" w:rsidRPr="00F33A9C">
              <w:rPr>
                <w:sz w:val="18"/>
                <w:szCs w:val="18"/>
              </w:rPr>
              <w:t>(Team of 13)</w:t>
            </w:r>
            <w:r w:rsidRPr="001907D6">
              <w:tab/>
              <w:t>09/</w:t>
            </w:r>
            <w:r w:rsidR="00E13675">
              <w:t>19</w:t>
            </w:r>
            <w:r w:rsidRPr="001907D6">
              <w:t xml:space="preserve"> – Present</w:t>
            </w:r>
          </w:p>
          <w:p w14:paraId="6612C293" w14:textId="77777777" w:rsidR="001907D6" w:rsidRPr="00293282" w:rsidRDefault="001907D6" w:rsidP="001907D6">
            <w:pPr>
              <w:pStyle w:val="Heading2"/>
            </w:pPr>
            <w:r>
              <w:t>Nohra</w:t>
            </w:r>
            <w:r w:rsidR="00932E8A">
              <w:t xml:space="preserve"> –</w:t>
            </w:r>
            <w:r w:rsidR="00951B4E">
              <w:t xml:space="preserve"> </w:t>
            </w:r>
            <w:r w:rsidR="00932E8A" w:rsidRPr="00932E8A">
              <w:t>Custom engine</w:t>
            </w:r>
            <w:r w:rsidR="00951B4E">
              <w:t xml:space="preserve"> 2d</w:t>
            </w:r>
            <w:r w:rsidR="00932E8A" w:rsidRPr="00932E8A">
              <w:t xml:space="preserve"> precision platformer</w:t>
            </w:r>
          </w:p>
          <w:p w14:paraId="78BF73BD" w14:textId="04474BD7" w:rsidR="001B5686" w:rsidRDefault="00076870" w:rsidP="001B5686">
            <w:pPr>
              <w:pStyle w:val="ListParagraph"/>
              <w:numPr>
                <w:ilvl w:val="0"/>
                <w:numId w:val="12"/>
              </w:numPr>
              <w:ind w:left="350" w:hanging="350"/>
            </w:pPr>
            <w:r>
              <w:t>Collaborated</w:t>
            </w:r>
            <w:r w:rsidR="001B5686">
              <w:t xml:space="preserve"> with artists</w:t>
            </w:r>
            <w:r w:rsidR="00932E8A">
              <w:t>, game designers, and sound designers</w:t>
            </w:r>
            <w:r w:rsidR="00F311B1">
              <w:t xml:space="preserve"> to ensure everyone’s work </w:t>
            </w:r>
            <w:r w:rsidR="001441F3">
              <w:t>is</w:t>
            </w:r>
            <w:r w:rsidR="00F311B1">
              <w:t xml:space="preserve"> integrated into the game</w:t>
            </w:r>
          </w:p>
          <w:p w14:paraId="63C820E7" w14:textId="0EA28DCF" w:rsidR="00932E8A" w:rsidRDefault="00CE445B" w:rsidP="001B5686">
            <w:pPr>
              <w:pStyle w:val="ListParagraph"/>
              <w:numPr>
                <w:ilvl w:val="0"/>
                <w:numId w:val="12"/>
              </w:numPr>
              <w:ind w:left="350" w:hanging="350"/>
            </w:pPr>
            <w:r>
              <w:t>Manage</w:t>
            </w:r>
            <w:r w:rsidR="00076870">
              <w:t>d</w:t>
            </w:r>
            <w:r>
              <w:t xml:space="preserve"> a</w:t>
            </w:r>
            <w:r w:rsidR="001E7B2B">
              <w:t xml:space="preserve">nd </w:t>
            </w:r>
            <w:r w:rsidR="008C2294">
              <w:t>worked with</w:t>
            </w:r>
            <w:r w:rsidR="001E7B2B">
              <w:t xml:space="preserve"> a</w:t>
            </w:r>
            <w:r>
              <w:t xml:space="preserve"> team of six programmers</w:t>
            </w:r>
          </w:p>
          <w:p w14:paraId="6EBD41DD" w14:textId="48CB4F34" w:rsidR="001907D6" w:rsidRDefault="00CE445B" w:rsidP="00130BDD">
            <w:pPr>
              <w:pStyle w:val="ListParagraph"/>
              <w:numPr>
                <w:ilvl w:val="0"/>
                <w:numId w:val="12"/>
              </w:numPr>
              <w:spacing w:after="480"/>
              <w:ind w:left="346" w:hanging="346"/>
            </w:pPr>
            <w:r>
              <w:t>Create</w:t>
            </w:r>
            <w:r w:rsidR="00076870">
              <w:t>d</w:t>
            </w:r>
            <w:r>
              <w:t xml:space="preserve"> a feature</w:t>
            </w:r>
            <w:r w:rsidR="002D4536">
              <w:t xml:space="preserve"> complete editor for use by </w:t>
            </w:r>
            <w:r w:rsidR="008C2294">
              <w:t>teammates</w:t>
            </w:r>
          </w:p>
          <w:p w14:paraId="450E8E5F" w14:textId="0F723C3B" w:rsidR="00F311B1" w:rsidRDefault="00F311B1" w:rsidP="00130BDD">
            <w:pPr>
              <w:pStyle w:val="ListParagraph"/>
              <w:numPr>
                <w:ilvl w:val="0"/>
                <w:numId w:val="12"/>
              </w:numPr>
              <w:spacing w:after="480"/>
              <w:ind w:left="346" w:hanging="346"/>
            </w:pPr>
            <w:r>
              <w:t>Implemented 3D lighting to bring out the visuals of the game</w:t>
            </w:r>
          </w:p>
          <w:p w14:paraId="2C7D6213" w14:textId="08D85425" w:rsidR="00585BA8" w:rsidRDefault="00585BA8" w:rsidP="00130BDD">
            <w:pPr>
              <w:pStyle w:val="ListParagraph"/>
              <w:numPr>
                <w:ilvl w:val="0"/>
                <w:numId w:val="12"/>
              </w:numPr>
              <w:spacing w:after="480"/>
              <w:ind w:left="346" w:hanging="346"/>
            </w:pPr>
            <w:r>
              <w:t xml:space="preserve">Designed an engine framework that utilizes ECS to manage </w:t>
            </w:r>
            <w:r w:rsidR="00E0217E">
              <w:t>game objects</w:t>
            </w:r>
          </w:p>
          <w:p w14:paraId="043B7231" w14:textId="46C2F095" w:rsidR="001907D6" w:rsidRDefault="001907D6" w:rsidP="00097EF0">
            <w:pPr>
              <w:pStyle w:val="Heading2"/>
              <w:tabs>
                <w:tab w:val="right" w:pos="7620"/>
              </w:tabs>
            </w:pPr>
            <w:r w:rsidRPr="001D5EBD">
              <w:t>Technical Director</w:t>
            </w:r>
            <w:r w:rsidR="008B3A75">
              <w:t xml:space="preserve"> </w:t>
            </w:r>
            <w:r w:rsidR="008B3A75" w:rsidRPr="00F33A9C">
              <w:rPr>
                <w:sz w:val="18"/>
                <w:szCs w:val="18"/>
              </w:rPr>
              <w:t>(Team of 5)</w:t>
            </w:r>
            <w:r w:rsidR="00097EF0" w:rsidRPr="00097EF0">
              <w:tab/>
              <w:t>01/19 – 04/19</w:t>
            </w:r>
          </w:p>
          <w:p w14:paraId="7798787F" w14:textId="77777777" w:rsidR="001907D6" w:rsidRPr="007E3DA2" w:rsidRDefault="001907D6" w:rsidP="001907D6">
            <w:pPr>
              <w:pStyle w:val="Heading2"/>
            </w:pPr>
            <w:r w:rsidRPr="001D5EBD">
              <w:t>Javelin</w:t>
            </w:r>
            <w:r w:rsidR="00932E8A">
              <w:t xml:space="preserve"> – 2d Puzzle platformer</w:t>
            </w:r>
          </w:p>
          <w:p w14:paraId="33EAD5FF" w14:textId="2A86A6B0" w:rsidR="001907D6" w:rsidRDefault="0099517B" w:rsidP="0099517B">
            <w:pPr>
              <w:pStyle w:val="ListParagraph"/>
              <w:numPr>
                <w:ilvl w:val="0"/>
                <w:numId w:val="12"/>
              </w:numPr>
              <w:spacing w:after="480"/>
              <w:ind w:left="346" w:hanging="346"/>
            </w:pPr>
            <w:r>
              <w:t>Practice</w:t>
            </w:r>
            <w:r w:rsidR="000A0820">
              <w:t>d</w:t>
            </w:r>
            <w:r w:rsidR="001E0ED0">
              <w:t xml:space="preserve"> </w:t>
            </w:r>
            <w:r w:rsidR="00771208">
              <w:t>finding solutions for technical problems as a group</w:t>
            </w:r>
          </w:p>
          <w:p w14:paraId="51611F21" w14:textId="2B24BA8C" w:rsidR="001E0ED0" w:rsidRDefault="001E0ED0" w:rsidP="0099517B">
            <w:pPr>
              <w:pStyle w:val="ListParagraph"/>
              <w:numPr>
                <w:ilvl w:val="0"/>
                <w:numId w:val="12"/>
              </w:numPr>
              <w:spacing w:after="480"/>
              <w:ind w:left="346" w:hanging="346"/>
            </w:pPr>
            <w:r>
              <w:t xml:space="preserve">Created an engine </w:t>
            </w:r>
            <w:r w:rsidR="00F204BC">
              <w:t>using</w:t>
            </w:r>
            <w:r>
              <w:t xml:space="preserve"> component-based architecture for </w:t>
            </w:r>
            <w:r w:rsidR="00E0217E">
              <w:t>game objects</w:t>
            </w:r>
          </w:p>
          <w:p w14:paraId="06CBAAAA" w14:textId="5B251E35" w:rsidR="001E0ED0" w:rsidRPr="00293282" w:rsidRDefault="001E0ED0" w:rsidP="001E0ED0">
            <w:pPr>
              <w:pStyle w:val="ListParagraph"/>
              <w:numPr>
                <w:ilvl w:val="0"/>
                <w:numId w:val="12"/>
              </w:numPr>
              <w:spacing w:after="480"/>
              <w:ind w:left="346" w:hanging="346"/>
            </w:pPr>
            <w:r>
              <w:t>Used matrices to apply camera/world transforms to quad meshes</w:t>
            </w:r>
          </w:p>
          <w:p w14:paraId="53205693" w14:textId="6459F380" w:rsidR="001907D6" w:rsidRDefault="001907D6" w:rsidP="00097EF0">
            <w:pPr>
              <w:pStyle w:val="Heading2"/>
              <w:tabs>
                <w:tab w:val="right" w:pos="7640"/>
              </w:tabs>
            </w:pPr>
            <w:r w:rsidRPr="001D5EBD">
              <w:t>Technical Director</w:t>
            </w:r>
            <w:r w:rsidR="008B3A75">
              <w:t xml:space="preserve"> </w:t>
            </w:r>
            <w:r w:rsidR="008B3A75" w:rsidRPr="00F33A9C">
              <w:rPr>
                <w:sz w:val="18"/>
                <w:szCs w:val="18"/>
              </w:rPr>
              <w:t>(Team of 3)</w:t>
            </w:r>
            <w:r w:rsidR="00097EF0" w:rsidRPr="00097EF0">
              <w:tab/>
              <w:t>10/18 – 02/19</w:t>
            </w:r>
          </w:p>
          <w:p w14:paraId="1AA6356C" w14:textId="77777777" w:rsidR="001907D6" w:rsidRPr="00293282" w:rsidRDefault="001907D6" w:rsidP="001907D6">
            <w:pPr>
              <w:pStyle w:val="Heading2"/>
            </w:pPr>
            <w:r w:rsidRPr="001D5EBD">
              <w:t>Keeper of the Realms</w:t>
            </w:r>
            <w:r w:rsidR="00951B4E">
              <w:t xml:space="preserve"> – Time</w:t>
            </w:r>
            <w:r w:rsidR="00CE445B">
              <w:t>r</w:t>
            </w:r>
            <w:r w:rsidR="00951B4E">
              <w:t>-based 2d platformer</w:t>
            </w:r>
          </w:p>
          <w:p w14:paraId="755C38E9" w14:textId="39775F7D" w:rsidR="00836465" w:rsidRDefault="00327E0A" w:rsidP="00836465">
            <w:pPr>
              <w:pStyle w:val="ListParagraph"/>
              <w:numPr>
                <w:ilvl w:val="0"/>
                <w:numId w:val="12"/>
              </w:numPr>
              <w:ind w:left="350" w:hanging="350"/>
            </w:pPr>
            <w:r>
              <w:t>Intro to working on a</w:t>
            </w:r>
            <w:r w:rsidR="00731BE7">
              <w:t xml:space="preserve"> game</w:t>
            </w:r>
            <w:r>
              <w:t xml:space="preserve"> project as a team</w:t>
            </w:r>
          </w:p>
          <w:p w14:paraId="6E004A30" w14:textId="77777777" w:rsidR="001907D6" w:rsidRDefault="00836465" w:rsidP="00836465">
            <w:pPr>
              <w:pStyle w:val="ListParagraph"/>
              <w:numPr>
                <w:ilvl w:val="0"/>
                <w:numId w:val="12"/>
              </w:numPr>
              <w:ind w:left="350" w:hanging="350"/>
            </w:pPr>
            <w:r>
              <w:t>Figured out engine structure and platformer collision resolution</w:t>
            </w:r>
          </w:p>
          <w:p w14:paraId="1C2B03E8" w14:textId="6B835D32" w:rsidR="00A10874" w:rsidRPr="00293282" w:rsidRDefault="00327E0A" w:rsidP="00A10874">
            <w:pPr>
              <w:pStyle w:val="ListParagraph"/>
              <w:numPr>
                <w:ilvl w:val="0"/>
                <w:numId w:val="12"/>
              </w:numPr>
              <w:spacing w:after="240"/>
              <w:ind w:left="346" w:hanging="346"/>
            </w:pPr>
            <w:r>
              <w:t xml:space="preserve">Learned how to use source control </w:t>
            </w:r>
            <w:r w:rsidR="0058706A">
              <w:t>on</w:t>
            </w:r>
            <w:r>
              <w:t xml:space="preserve"> a codebase</w:t>
            </w:r>
          </w:p>
        </w:tc>
      </w:tr>
    </w:tbl>
    <w:p w14:paraId="26C30F79" w14:textId="77777777" w:rsidR="008F11E2" w:rsidRPr="00A10874" w:rsidRDefault="008F11E2" w:rsidP="00A10874"/>
    <w:sectPr w:rsidR="008F11E2" w:rsidRPr="00A10874" w:rsidSect="00A10874">
      <w:footerReference w:type="default" r:id="rId8"/>
      <w:pgSz w:w="12240" w:h="15840" w:code="1"/>
      <w:pgMar w:top="1080" w:right="1080" w:bottom="1080" w:left="108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91111" w14:textId="77777777" w:rsidR="00214661" w:rsidRDefault="00214661">
      <w:pPr>
        <w:spacing w:after="0" w:line="240" w:lineRule="auto"/>
      </w:pPr>
      <w:r>
        <w:separator/>
      </w:r>
    </w:p>
    <w:p w14:paraId="5B8098A2" w14:textId="77777777" w:rsidR="00214661" w:rsidRDefault="00214661"/>
    <w:p w14:paraId="6F6C6893" w14:textId="77777777" w:rsidR="00214661" w:rsidRDefault="00214661"/>
  </w:endnote>
  <w:endnote w:type="continuationSeparator" w:id="0">
    <w:p w14:paraId="42BF8DD1" w14:textId="77777777" w:rsidR="00214661" w:rsidRDefault="00214661">
      <w:pPr>
        <w:spacing w:after="0" w:line="240" w:lineRule="auto"/>
      </w:pPr>
      <w:r>
        <w:continuationSeparator/>
      </w:r>
    </w:p>
    <w:p w14:paraId="49B069C9" w14:textId="77777777" w:rsidR="00214661" w:rsidRDefault="00214661"/>
    <w:p w14:paraId="0FD71C37" w14:textId="77777777" w:rsidR="00214661" w:rsidRDefault="002146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ResumeTable"/>
      <w:tblW w:w="5000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Footer layout table"/>
    </w:tblPr>
    <w:tblGrid>
      <w:gridCol w:w="3240"/>
      <w:gridCol w:w="6840"/>
    </w:tblGrid>
    <w:tr w:rsidR="008F11E2" w14:paraId="13AC65F8" w14:textId="77777777" w:rsidTr="001E7033">
      <w:tc>
        <w:tcPr>
          <w:tcW w:w="3240" w:type="dxa"/>
        </w:tcPr>
        <w:p w14:paraId="56EDF5C9" w14:textId="77777777" w:rsidR="008F11E2" w:rsidRDefault="008F11E2" w:rsidP="003C409E">
          <w:pPr>
            <w:pStyle w:val="Footer"/>
          </w:pPr>
          <w:r w:rsidRPr="008F11E2">
            <w:t xml:space="preserve">Page </w:t>
          </w:r>
          <w:r w:rsidRPr="008F11E2">
            <w:fldChar w:fldCharType="begin"/>
          </w:r>
          <w:r w:rsidRPr="008F11E2">
            <w:instrText xml:space="preserve"> PAGE </w:instrText>
          </w:r>
          <w:r w:rsidRPr="008F11E2">
            <w:fldChar w:fldCharType="separate"/>
          </w:r>
          <w:r w:rsidR="000A0D31">
            <w:rPr>
              <w:noProof/>
            </w:rPr>
            <w:t>2</w:t>
          </w:r>
          <w:r w:rsidRPr="008F11E2">
            <w:fldChar w:fldCharType="end"/>
          </w:r>
        </w:p>
      </w:tc>
      <w:tc>
        <w:tcPr>
          <w:tcW w:w="6840" w:type="dxa"/>
        </w:tcPr>
        <w:p w14:paraId="01FAF597" w14:textId="77777777" w:rsidR="008F11E2" w:rsidRDefault="00214661" w:rsidP="001E7033">
          <w:pPr>
            <w:pStyle w:val="Footer-RightAlign"/>
          </w:pPr>
          <w:sdt>
            <w:sdtPr>
              <w:alias w:val="Enter Your Name:"/>
              <w:tag w:val="Enter Your Name:"/>
              <w:id w:val="1942648725"/>
              <w:placeholder>
                <w:docPart w:val="3F6E8ACF7C884FF8924A2079B416BA96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r w:rsidR="003622D2">
                <w:t>Sean Nikkel</w:t>
              </w:r>
            </w:sdtContent>
          </w:sdt>
        </w:p>
      </w:tc>
    </w:tr>
  </w:tbl>
  <w:p w14:paraId="57D092D7" w14:textId="77777777" w:rsidR="009C4C2A" w:rsidRDefault="009C4C2A" w:rsidP="008F1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84C2F" w14:textId="77777777" w:rsidR="00214661" w:rsidRDefault="00214661">
      <w:pPr>
        <w:spacing w:after="0" w:line="240" w:lineRule="auto"/>
      </w:pPr>
      <w:r>
        <w:separator/>
      </w:r>
    </w:p>
    <w:p w14:paraId="1E7F8D21" w14:textId="77777777" w:rsidR="00214661" w:rsidRDefault="00214661"/>
    <w:p w14:paraId="1E55ED9A" w14:textId="77777777" w:rsidR="00214661" w:rsidRDefault="00214661"/>
  </w:footnote>
  <w:footnote w:type="continuationSeparator" w:id="0">
    <w:p w14:paraId="5DD6A138" w14:textId="77777777" w:rsidR="00214661" w:rsidRDefault="00214661">
      <w:pPr>
        <w:spacing w:after="0" w:line="240" w:lineRule="auto"/>
      </w:pPr>
      <w:r>
        <w:continuationSeparator/>
      </w:r>
    </w:p>
    <w:p w14:paraId="0DF3D4E3" w14:textId="77777777" w:rsidR="00214661" w:rsidRDefault="00214661"/>
    <w:p w14:paraId="5E3ABF63" w14:textId="77777777" w:rsidR="00214661" w:rsidRDefault="0021466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5C25B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CD3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18CD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627A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5E666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D841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C070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B4F2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2A00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8805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75C62DB"/>
    <w:multiLevelType w:val="hybridMultilevel"/>
    <w:tmpl w:val="88107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D2"/>
    <w:rsid w:val="00004352"/>
    <w:rsid w:val="00004F39"/>
    <w:rsid w:val="0001547E"/>
    <w:rsid w:val="00076870"/>
    <w:rsid w:val="0008050C"/>
    <w:rsid w:val="00097EF0"/>
    <w:rsid w:val="000A0820"/>
    <w:rsid w:val="000A0D31"/>
    <w:rsid w:val="000D6C83"/>
    <w:rsid w:val="00102862"/>
    <w:rsid w:val="00110F04"/>
    <w:rsid w:val="00130BDD"/>
    <w:rsid w:val="001441F3"/>
    <w:rsid w:val="00177881"/>
    <w:rsid w:val="001907D6"/>
    <w:rsid w:val="001B5686"/>
    <w:rsid w:val="001D2FE1"/>
    <w:rsid w:val="001D4178"/>
    <w:rsid w:val="001D5EBD"/>
    <w:rsid w:val="001E0ED0"/>
    <w:rsid w:val="001E7033"/>
    <w:rsid w:val="001E7B2B"/>
    <w:rsid w:val="001F2802"/>
    <w:rsid w:val="00214661"/>
    <w:rsid w:val="0022794A"/>
    <w:rsid w:val="0028156A"/>
    <w:rsid w:val="002828A5"/>
    <w:rsid w:val="00293282"/>
    <w:rsid w:val="002A7AD6"/>
    <w:rsid w:val="002B2A41"/>
    <w:rsid w:val="002B2EA8"/>
    <w:rsid w:val="002D4536"/>
    <w:rsid w:val="00306857"/>
    <w:rsid w:val="00327E0A"/>
    <w:rsid w:val="003341C4"/>
    <w:rsid w:val="00340376"/>
    <w:rsid w:val="003448C1"/>
    <w:rsid w:val="003622D2"/>
    <w:rsid w:val="00375329"/>
    <w:rsid w:val="003868A3"/>
    <w:rsid w:val="003E5F43"/>
    <w:rsid w:val="003F47D0"/>
    <w:rsid w:val="00415C27"/>
    <w:rsid w:val="004363AC"/>
    <w:rsid w:val="004468E9"/>
    <w:rsid w:val="004633D0"/>
    <w:rsid w:val="004857EE"/>
    <w:rsid w:val="00486FF2"/>
    <w:rsid w:val="004A7802"/>
    <w:rsid w:val="004B18E5"/>
    <w:rsid w:val="00510340"/>
    <w:rsid w:val="00532205"/>
    <w:rsid w:val="00545EBD"/>
    <w:rsid w:val="00574486"/>
    <w:rsid w:val="00585BA8"/>
    <w:rsid w:val="0058706A"/>
    <w:rsid w:val="005F2B33"/>
    <w:rsid w:val="006039A6"/>
    <w:rsid w:val="00681958"/>
    <w:rsid w:val="00687939"/>
    <w:rsid w:val="006A1686"/>
    <w:rsid w:val="006C5C5A"/>
    <w:rsid w:val="006E0C31"/>
    <w:rsid w:val="006E1D52"/>
    <w:rsid w:val="006F48C7"/>
    <w:rsid w:val="00713E1A"/>
    <w:rsid w:val="00731BE7"/>
    <w:rsid w:val="00750EC1"/>
    <w:rsid w:val="0076504D"/>
    <w:rsid w:val="00771208"/>
    <w:rsid w:val="00776552"/>
    <w:rsid w:val="007E3DA2"/>
    <w:rsid w:val="007E59B8"/>
    <w:rsid w:val="007F70C7"/>
    <w:rsid w:val="0080428D"/>
    <w:rsid w:val="008362E3"/>
    <w:rsid w:val="00836465"/>
    <w:rsid w:val="008442A3"/>
    <w:rsid w:val="00847604"/>
    <w:rsid w:val="00896FD0"/>
    <w:rsid w:val="008B3A75"/>
    <w:rsid w:val="008C2294"/>
    <w:rsid w:val="008C48BE"/>
    <w:rsid w:val="008F11E2"/>
    <w:rsid w:val="00932E8A"/>
    <w:rsid w:val="00940E1C"/>
    <w:rsid w:val="00951B4E"/>
    <w:rsid w:val="00973159"/>
    <w:rsid w:val="0097602F"/>
    <w:rsid w:val="00986F49"/>
    <w:rsid w:val="0099517B"/>
    <w:rsid w:val="009A77BE"/>
    <w:rsid w:val="009B319A"/>
    <w:rsid w:val="009B4D16"/>
    <w:rsid w:val="009B5D1A"/>
    <w:rsid w:val="009C2979"/>
    <w:rsid w:val="009C4C2A"/>
    <w:rsid w:val="00A10874"/>
    <w:rsid w:val="00A401F5"/>
    <w:rsid w:val="00A42251"/>
    <w:rsid w:val="00A704F0"/>
    <w:rsid w:val="00A71C6F"/>
    <w:rsid w:val="00AA0491"/>
    <w:rsid w:val="00AB3DA1"/>
    <w:rsid w:val="00AC5E68"/>
    <w:rsid w:val="00AC60BB"/>
    <w:rsid w:val="00AF5F3D"/>
    <w:rsid w:val="00AF6711"/>
    <w:rsid w:val="00B52F44"/>
    <w:rsid w:val="00B93C78"/>
    <w:rsid w:val="00BD6544"/>
    <w:rsid w:val="00BF3396"/>
    <w:rsid w:val="00BF4C2A"/>
    <w:rsid w:val="00C379BF"/>
    <w:rsid w:val="00C44FC4"/>
    <w:rsid w:val="00C5794C"/>
    <w:rsid w:val="00C70F03"/>
    <w:rsid w:val="00C82AEC"/>
    <w:rsid w:val="00CC6CF3"/>
    <w:rsid w:val="00CE1375"/>
    <w:rsid w:val="00CE445B"/>
    <w:rsid w:val="00D62B96"/>
    <w:rsid w:val="00D830B1"/>
    <w:rsid w:val="00D916BB"/>
    <w:rsid w:val="00DA349C"/>
    <w:rsid w:val="00DB10F3"/>
    <w:rsid w:val="00DB29DD"/>
    <w:rsid w:val="00E0217E"/>
    <w:rsid w:val="00E13675"/>
    <w:rsid w:val="00E22010"/>
    <w:rsid w:val="00E41A1B"/>
    <w:rsid w:val="00E5345A"/>
    <w:rsid w:val="00EB452E"/>
    <w:rsid w:val="00ED6FC5"/>
    <w:rsid w:val="00F204BC"/>
    <w:rsid w:val="00F311B1"/>
    <w:rsid w:val="00F33A9C"/>
    <w:rsid w:val="00F65C7E"/>
    <w:rsid w:val="00FB32B3"/>
    <w:rsid w:val="00FB3F24"/>
    <w:rsid w:val="00FB4AE4"/>
    <w:rsid w:val="00FE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C740B"/>
  <w15:chartTrackingRefBased/>
  <w15:docId w15:val="{115E16FD-1378-42F3-9FD0-C55F3914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4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EA8"/>
  </w:style>
  <w:style w:type="paragraph" w:styleId="Heading1">
    <w:name w:val="heading 1"/>
    <w:basedOn w:val="Normal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1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E2"/>
  </w:style>
  <w:style w:type="character" w:styleId="PlaceholderText">
    <w:name w:val="Placeholder Text"/>
    <w:basedOn w:val="DefaultParagraphFont"/>
    <w:uiPriority w:val="99"/>
    <w:semiHidden/>
    <w:rsid w:val="00BF3396"/>
    <w:rPr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rsid w:val="001E7033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1"/>
    <w:qFormat/>
    <w:rsid w:val="0022794A"/>
    <w:rPr>
      <w:color w:val="1F4E79" w:themeColor="accent1" w:themeShade="80"/>
    </w:rPr>
  </w:style>
  <w:style w:type="paragraph" w:customStyle="1" w:styleId="ContactInfo">
    <w:name w:val="Contact Inf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Bullet">
    <w:name w:val="List Bullet"/>
    <w:basedOn w:val="Normal"/>
    <w:uiPriority w:val="5"/>
    <w:qFormat/>
    <w:rsid w:val="00293282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rsid w:val="00545EB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BD"/>
  </w:style>
  <w:style w:type="paragraph" w:styleId="BalloonText">
    <w:name w:val="Balloon Text"/>
    <w:basedOn w:val="Normal"/>
    <w:link w:val="BalloonText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0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7604"/>
  </w:style>
  <w:style w:type="paragraph" w:styleId="BlockText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6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604"/>
  </w:style>
  <w:style w:type="paragraph" w:styleId="BodyText2">
    <w:name w:val="Body Text 2"/>
    <w:basedOn w:val="Normal"/>
    <w:link w:val="BodyText2Char"/>
    <w:uiPriority w:val="99"/>
    <w:semiHidden/>
    <w:unhideWhenUsed/>
    <w:rsid w:val="008476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604"/>
  </w:style>
  <w:style w:type="paragraph" w:styleId="BodyText3">
    <w:name w:val="Body Text 3"/>
    <w:basedOn w:val="Normal"/>
    <w:link w:val="BodyText3Ch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60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6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6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6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6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6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604"/>
    <w:rPr>
      <w:szCs w:val="16"/>
    </w:rPr>
  </w:style>
  <w:style w:type="character" w:styleId="BookTitle">
    <w:name w:val="Book Title"/>
    <w:basedOn w:val="DefaultParagraphFont"/>
    <w:uiPriority w:val="33"/>
    <w:semiHidden/>
    <w:qFormat/>
    <w:rsid w:val="00415C2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"/>
    <w:semiHidden/>
    <w:rsid w:val="00847604"/>
  </w:style>
  <w:style w:type="table" w:styleId="ColorfulGrid">
    <w:name w:val="Colorful Grid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760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60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60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"/>
    <w:semiHidden/>
    <w:unhideWhenUsed/>
    <w:rsid w:val="00847604"/>
  </w:style>
  <w:style w:type="character" w:customStyle="1" w:styleId="DateChar">
    <w:name w:val="Date Char"/>
    <w:basedOn w:val="DefaultParagraphFont"/>
    <w:link w:val="Date"/>
    <w:uiPriority w:val="8"/>
    <w:semiHidden/>
    <w:rsid w:val="00847604"/>
  </w:style>
  <w:style w:type="paragraph" w:styleId="DocumentMap">
    <w:name w:val="Document Map"/>
    <w:basedOn w:val="Normal"/>
    <w:link w:val="DocumentMap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60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6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604"/>
  </w:style>
  <w:style w:type="character" w:styleId="EndnoteReference">
    <w:name w:val="end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60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604"/>
    <w:rPr>
      <w:szCs w:val="20"/>
    </w:rPr>
  </w:style>
  <w:style w:type="table" w:styleId="GridTable1Light">
    <w:name w:val="Grid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847604"/>
  </w:style>
  <w:style w:type="paragraph" w:styleId="HTMLAddress">
    <w:name w:val="HTML Address"/>
    <w:basedOn w:val="Normal"/>
    <w:link w:val="HTMLAddressCh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60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76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760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60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760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760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15C27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7604"/>
  </w:style>
  <w:style w:type="paragraph" w:styleId="List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rsid w:val="00293282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84760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60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6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604"/>
  </w:style>
  <w:style w:type="character" w:styleId="PageNumber">
    <w:name w:val="page number"/>
    <w:basedOn w:val="DefaultParagraphFont"/>
    <w:uiPriority w:val="99"/>
    <w:semiHidden/>
    <w:unhideWhenUsed/>
    <w:rsid w:val="00847604"/>
  </w:style>
  <w:style w:type="table" w:styleId="PlainTable1">
    <w:name w:val="Plain Table 1"/>
    <w:basedOn w:val="TableNormal"/>
    <w:uiPriority w:val="4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760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15C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  <w:rsid w:val="00847604"/>
  </w:style>
  <w:style w:type="character" w:customStyle="1" w:styleId="SalutationChar">
    <w:name w:val="Salutation Char"/>
    <w:basedOn w:val="DefaultParagraphFont"/>
    <w:link w:val="Salutation"/>
    <w:uiPriority w:val="8"/>
    <w:semiHidden/>
    <w:rsid w:val="00847604"/>
  </w:style>
  <w:style w:type="paragraph" w:styleId="Signature">
    <w:name w:val="Signature"/>
    <w:basedOn w:val="Normal"/>
    <w:link w:val="Signature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"/>
    <w:semiHidden/>
    <w:rsid w:val="00847604"/>
  </w:style>
  <w:style w:type="character" w:styleId="Strong">
    <w:name w:val="Strong"/>
    <w:basedOn w:val="DefaultParagraphFont"/>
    <w:uiPriority w:val="9"/>
    <w:semiHidden/>
    <w:qFormat/>
    <w:rsid w:val="0084760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857E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84760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760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760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760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76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76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760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760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760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760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76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760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760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760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760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847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76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760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76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76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76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76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TOAHeading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8050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4"/>
    <w:rsid w:val="00C44FC4"/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nn\AppData\Roaming\Microsoft\Templates\Resume%20for%20internal%20company%20transf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8A6A01190C44ABA9531A2F5C8B0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C87D5-71DF-482D-B29B-9D2F5841D150}"/>
      </w:docPartPr>
      <w:docPartBody>
        <w:p w:rsidR="00A51246" w:rsidRDefault="00D1224C">
          <w:pPr>
            <w:pStyle w:val="438A6A01190C44ABA9531A2F5C8B0C69"/>
          </w:pPr>
          <w:r>
            <w:t>Your Name</w:t>
          </w:r>
        </w:p>
      </w:docPartBody>
    </w:docPart>
    <w:docPart>
      <w:docPartPr>
        <w:name w:val="3F6E8ACF7C884FF8924A2079B416B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63CAB-471F-4AC5-A10E-AC6B6059C767}"/>
      </w:docPartPr>
      <w:docPartBody>
        <w:p w:rsidR="00A51246" w:rsidRDefault="00F332EA" w:rsidP="00F332EA">
          <w:pPr>
            <w:pStyle w:val="3F6E8ACF7C884FF8924A2079B416BA96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EA"/>
    <w:rsid w:val="002E29D4"/>
    <w:rsid w:val="00555279"/>
    <w:rsid w:val="00612FDC"/>
    <w:rsid w:val="006B0431"/>
    <w:rsid w:val="006B6D94"/>
    <w:rsid w:val="007C2D1A"/>
    <w:rsid w:val="00A51246"/>
    <w:rsid w:val="00D1224C"/>
    <w:rsid w:val="00F3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"/>
    <w:qFormat/>
    <w:rPr>
      <w:color w:val="1F3864" w:themeColor="accent1" w:themeShade="80"/>
    </w:rPr>
  </w:style>
  <w:style w:type="paragraph" w:customStyle="1" w:styleId="0CD65770F6544FC993A187DC38C55592">
    <w:name w:val="0CD65770F6544FC993A187DC38C55592"/>
  </w:style>
  <w:style w:type="paragraph" w:customStyle="1" w:styleId="70414BC9215F4AD4BD5C538188AF5B7C">
    <w:name w:val="70414BC9215F4AD4BD5C538188AF5B7C"/>
  </w:style>
  <w:style w:type="paragraph" w:customStyle="1" w:styleId="438A6A01190C44ABA9531A2F5C8B0C69">
    <w:name w:val="438A6A01190C44ABA9531A2F5C8B0C69"/>
  </w:style>
  <w:style w:type="paragraph" w:customStyle="1" w:styleId="5A14B10CDE5A4A159C166906C34D5342">
    <w:name w:val="5A14B10CDE5A4A159C166906C34D5342"/>
  </w:style>
  <w:style w:type="paragraph" w:customStyle="1" w:styleId="0641CE3362FF44ABA56D2859E0E13029">
    <w:name w:val="0641CE3362FF44ABA56D2859E0E13029"/>
  </w:style>
  <w:style w:type="paragraph" w:customStyle="1" w:styleId="D99ACBE3C81945BD8F3123C789A82D4C">
    <w:name w:val="D99ACBE3C81945BD8F3123C789A82D4C"/>
  </w:style>
  <w:style w:type="paragraph" w:customStyle="1" w:styleId="B5EA3EA5853C42E7A5CB750CDAB4EFC9">
    <w:name w:val="B5EA3EA5853C42E7A5CB750CDAB4EFC9"/>
  </w:style>
  <w:style w:type="paragraph" w:customStyle="1" w:styleId="F651742A081F4920948913A1DA212116">
    <w:name w:val="F651742A081F4920948913A1DA212116"/>
  </w:style>
  <w:style w:type="paragraph" w:customStyle="1" w:styleId="B0066D5D004F410F97AEE45A6E205C5A">
    <w:name w:val="B0066D5D004F410F97AEE45A6E205C5A"/>
  </w:style>
  <w:style w:type="paragraph" w:customStyle="1" w:styleId="2E3B586E4F1D47519A4929CBC6F457C9">
    <w:name w:val="2E3B586E4F1D47519A4929CBC6F457C9"/>
  </w:style>
  <w:style w:type="paragraph" w:customStyle="1" w:styleId="9277A04BD60140CC89EF6559B84B4353">
    <w:name w:val="9277A04BD60140CC89EF6559B84B4353"/>
  </w:style>
  <w:style w:type="paragraph" w:customStyle="1" w:styleId="96DAD049E485434C88FA4DC92A3F8D39">
    <w:name w:val="96DAD049E485434C88FA4DC92A3F8D39"/>
  </w:style>
  <w:style w:type="paragraph" w:customStyle="1" w:styleId="D0519D74C1DD45B486DBCC1BA0240DD8">
    <w:name w:val="D0519D74C1DD45B486DBCC1BA0240DD8"/>
  </w:style>
  <w:style w:type="paragraph" w:customStyle="1" w:styleId="949645438C2440D6A4E8BF1A54BDF569">
    <w:name w:val="949645438C2440D6A4E8BF1A54BDF569"/>
  </w:style>
  <w:style w:type="paragraph" w:customStyle="1" w:styleId="DF4451B264FD40E9A06E5B22527068E9">
    <w:name w:val="DF4451B264FD40E9A06E5B22527068E9"/>
  </w:style>
  <w:style w:type="paragraph" w:customStyle="1" w:styleId="C2DB0DAEE767410F8B98D5762568984C">
    <w:name w:val="C2DB0DAEE767410F8B98D5762568984C"/>
  </w:style>
  <w:style w:type="paragraph" w:customStyle="1" w:styleId="2028611A488246A19DF2486FB390F92C">
    <w:name w:val="2028611A488246A19DF2486FB390F92C"/>
  </w:style>
  <w:style w:type="paragraph" w:customStyle="1" w:styleId="8831E6C186EF44B69689EDEB35AFABBE">
    <w:name w:val="8831E6C186EF44B69689EDEB35AFABBE"/>
  </w:style>
  <w:style w:type="paragraph" w:customStyle="1" w:styleId="A6362333E11B4FBABA41E1C414AB29A8">
    <w:name w:val="A6362333E11B4FBABA41E1C414AB29A8"/>
  </w:style>
  <w:style w:type="paragraph" w:customStyle="1" w:styleId="7A96FDDAE3C6493A902A76D890331448">
    <w:name w:val="7A96FDDAE3C6493A902A76D890331448"/>
  </w:style>
  <w:style w:type="paragraph" w:customStyle="1" w:styleId="4209E26F4BF94D3C86ED995DC1C1CB3F">
    <w:name w:val="4209E26F4BF94D3C86ED995DC1C1CB3F"/>
  </w:style>
  <w:style w:type="paragraph" w:customStyle="1" w:styleId="16E3F215115E43BDBADC03BF2031E3C3">
    <w:name w:val="16E3F215115E43BDBADC03BF2031E3C3"/>
  </w:style>
  <w:style w:type="paragraph" w:customStyle="1" w:styleId="5FED86B0B02642DA805CAC6DC7C3F1C4">
    <w:name w:val="5FED86B0B02642DA805CAC6DC7C3F1C4"/>
  </w:style>
  <w:style w:type="paragraph" w:customStyle="1" w:styleId="EFC0E814A98B4AFE9B88161FF83E0301">
    <w:name w:val="EFC0E814A98B4AFE9B88161FF83E0301"/>
  </w:style>
  <w:style w:type="paragraph" w:customStyle="1" w:styleId="782A3CC169E94A0C9F03A46FF0478898">
    <w:name w:val="782A3CC169E94A0C9F03A46FF0478898"/>
  </w:style>
  <w:style w:type="paragraph" w:customStyle="1" w:styleId="3836B4266F724E7E966F9E9126E3472F">
    <w:name w:val="3836B4266F724E7E966F9E9126E3472F"/>
  </w:style>
  <w:style w:type="paragraph" w:customStyle="1" w:styleId="960863B102B54D96B4B248F161D509AA">
    <w:name w:val="960863B102B54D96B4B248F161D509AA"/>
  </w:style>
  <w:style w:type="paragraph" w:customStyle="1" w:styleId="01EF5766EDA8489790F91A559DC87A99">
    <w:name w:val="01EF5766EDA8489790F91A559DC87A99"/>
  </w:style>
  <w:style w:type="paragraph" w:customStyle="1" w:styleId="35B8FF975BC94CC6A213F91CA4F74012">
    <w:name w:val="35B8FF975BC94CC6A213F91CA4F74012"/>
  </w:style>
  <w:style w:type="paragraph" w:customStyle="1" w:styleId="A061B155D72C4DA4ADE52338E92F6F56">
    <w:name w:val="A061B155D72C4DA4ADE52338E92F6F56"/>
  </w:style>
  <w:style w:type="paragraph" w:customStyle="1" w:styleId="3F6E8ACF7C884FF8924A2079B416BA96">
    <w:name w:val="3F6E8ACF7C884FF8924A2079B416BA96"/>
    <w:rsid w:val="00F332EA"/>
  </w:style>
  <w:style w:type="paragraph" w:customStyle="1" w:styleId="4D397E297B7D40409F2E92385AD51D5E">
    <w:name w:val="4D397E297B7D40409F2E92385AD51D5E"/>
    <w:rsid w:val="00F332EA"/>
  </w:style>
  <w:style w:type="paragraph" w:customStyle="1" w:styleId="1EE6B0083EC0428A97F51CE5299947A4">
    <w:name w:val="1EE6B0083EC0428A97F51CE5299947A4"/>
    <w:rsid w:val="00F332EA"/>
  </w:style>
  <w:style w:type="paragraph" w:customStyle="1" w:styleId="E84A29CBBEE242B4B1973A889265258C">
    <w:name w:val="E84A29CBBEE242B4B1973A889265258C"/>
    <w:rsid w:val="00F332EA"/>
  </w:style>
  <w:style w:type="paragraph" w:customStyle="1" w:styleId="050D4E834DA4495DA768206220CE72CD">
    <w:name w:val="050D4E834DA4495DA768206220CE72CD"/>
    <w:rsid w:val="00F332EA"/>
  </w:style>
  <w:style w:type="paragraph" w:customStyle="1" w:styleId="A9FE2127FC8C458C94178641FA19E654">
    <w:name w:val="A9FE2127FC8C458C94178641FA19E654"/>
    <w:rsid w:val="00F332EA"/>
  </w:style>
  <w:style w:type="paragraph" w:customStyle="1" w:styleId="7CBE68B86814490D834C5BEF4CAAE462">
    <w:name w:val="7CBE68B86814490D834C5BEF4CAAE462"/>
    <w:rsid w:val="00F332EA"/>
  </w:style>
  <w:style w:type="paragraph" w:customStyle="1" w:styleId="F9AA8EEEA65A411A93D66448B8E9901A">
    <w:name w:val="F9AA8EEEA65A411A93D66448B8E9901A"/>
    <w:rsid w:val="00F332EA"/>
  </w:style>
  <w:style w:type="paragraph" w:customStyle="1" w:styleId="59CDF5E26D0849728EAFAE1C33E3B4D3">
    <w:name w:val="59CDF5E26D0849728EAFAE1C33E3B4D3"/>
    <w:rsid w:val="00F332EA"/>
  </w:style>
  <w:style w:type="paragraph" w:customStyle="1" w:styleId="9E238B2C9F294B53AA4F0BBBEF607CC4">
    <w:name w:val="9E238B2C9F294B53AA4F0BBBEF607CC4"/>
    <w:rsid w:val="00F332EA"/>
  </w:style>
  <w:style w:type="paragraph" w:customStyle="1" w:styleId="E0127E3B640145C9A3D0188B27501CE2">
    <w:name w:val="E0127E3B640145C9A3D0188B27501CE2"/>
    <w:rsid w:val="00F332EA"/>
  </w:style>
  <w:style w:type="paragraph" w:customStyle="1" w:styleId="AC82F7F7FB714E0093952EF41F40DEBF">
    <w:name w:val="AC82F7F7FB714E0093952EF41F40DEBF"/>
    <w:rsid w:val="00F332EA"/>
  </w:style>
  <w:style w:type="paragraph" w:customStyle="1" w:styleId="C46BCE1D5C3B4A2CB28D0279D3640A6D">
    <w:name w:val="C46BCE1D5C3B4A2CB28D0279D3640A6D"/>
    <w:rsid w:val="00F332EA"/>
  </w:style>
  <w:style w:type="paragraph" w:customStyle="1" w:styleId="FC1F59460A094537926057D0E59671D9">
    <w:name w:val="FC1F59460A094537926057D0E59671D9"/>
    <w:rsid w:val="00F332EA"/>
  </w:style>
  <w:style w:type="paragraph" w:customStyle="1" w:styleId="20B97752BB554371983F96E94E39874C">
    <w:name w:val="20B97752BB554371983F96E94E39874C"/>
    <w:rsid w:val="00F332EA"/>
  </w:style>
  <w:style w:type="paragraph" w:customStyle="1" w:styleId="B6BC3D02DAA74FDD871D48854448F0C9">
    <w:name w:val="B6BC3D02DAA74FDD871D48854448F0C9"/>
    <w:rsid w:val="00F332EA"/>
  </w:style>
  <w:style w:type="paragraph" w:customStyle="1" w:styleId="78BE1777F1D240CCBCC2AB154CBA8F81">
    <w:name w:val="78BE1777F1D240CCBCC2AB154CBA8F81"/>
    <w:rsid w:val="00F332EA"/>
  </w:style>
  <w:style w:type="paragraph" w:customStyle="1" w:styleId="394E1C63447649B2A2D43E51ADD93ACA">
    <w:name w:val="394E1C63447649B2A2D43E51ADD93ACA"/>
    <w:rsid w:val="00F332EA"/>
  </w:style>
  <w:style w:type="paragraph" w:customStyle="1" w:styleId="24FCD8BFB10D450A961EDC68D0916C88">
    <w:name w:val="24FCD8BFB10D450A961EDC68D0916C88"/>
    <w:rsid w:val="00F332EA"/>
  </w:style>
  <w:style w:type="paragraph" w:customStyle="1" w:styleId="BFA494807893436A8D16C6A106DB1F39">
    <w:name w:val="BFA494807893436A8D16C6A106DB1F39"/>
    <w:rsid w:val="00F332EA"/>
  </w:style>
  <w:style w:type="paragraph" w:customStyle="1" w:styleId="EE08C8870D564522AE7082C4AA32477C">
    <w:name w:val="EE08C8870D564522AE7082C4AA32477C"/>
    <w:rsid w:val="00F332EA"/>
  </w:style>
  <w:style w:type="paragraph" w:customStyle="1" w:styleId="2329759FD71B4B0DAA90E39CDBD8461E">
    <w:name w:val="2329759FD71B4B0DAA90E39CDBD8461E"/>
    <w:rsid w:val="00F332EA"/>
  </w:style>
  <w:style w:type="paragraph" w:customStyle="1" w:styleId="4E60B8A285804617803AB878AB8999DC">
    <w:name w:val="4E60B8A285804617803AB878AB8999DC"/>
    <w:rsid w:val="00F332EA"/>
  </w:style>
  <w:style w:type="paragraph" w:customStyle="1" w:styleId="8927B6ED2F56403A89ED001CC444A685">
    <w:name w:val="8927B6ED2F56403A89ED001CC444A685"/>
    <w:rsid w:val="00F332EA"/>
  </w:style>
  <w:style w:type="paragraph" w:customStyle="1" w:styleId="0775E250D9A44B649CF120004644E277">
    <w:name w:val="0775E250D9A44B649CF120004644E277"/>
    <w:rsid w:val="00F332EA"/>
  </w:style>
  <w:style w:type="paragraph" w:customStyle="1" w:styleId="D38625B26337425E8D06BF25AF047E0E">
    <w:name w:val="D38625B26337425E8D06BF25AF047E0E"/>
    <w:rsid w:val="00F332EA"/>
  </w:style>
  <w:style w:type="paragraph" w:customStyle="1" w:styleId="5C9E26C35D4545E8A70FF812CF1AC41A">
    <w:name w:val="5C9E26C35D4545E8A70FF812CF1AC41A"/>
    <w:rsid w:val="00F332EA"/>
  </w:style>
  <w:style w:type="paragraph" w:customStyle="1" w:styleId="D5B7F35D286247B0A11FE122134043A3">
    <w:name w:val="D5B7F35D286247B0A11FE122134043A3"/>
    <w:rsid w:val="00F332EA"/>
  </w:style>
  <w:style w:type="paragraph" w:customStyle="1" w:styleId="D2063DF9FCE8436D9311F31B323035B1">
    <w:name w:val="D2063DF9FCE8436D9311F31B323035B1"/>
    <w:rsid w:val="00F332EA"/>
  </w:style>
  <w:style w:type="paragraph" w:customStyle="1" w:styleId="DF693824701645DEBD025C9A497AE4DF">
    <w:name w:val="DF693824701645DEBD025C9A497AE4DF"/>
    <w:rsid w:val="00F332EA"/>
  </w:style>
  <w:style w:type="paragraph" w:customStyle="1" w:styleId="72EDC2DF34F54BDDB7A98215F9056545">
    <w:name w:val="72EDC2DF34F54BDDB7A98215F9056545"/>
    <w:rsid w:val="00F332EA"/>
  </w:style>
  <w:style w:type="paragraph" w:customStyle="1" w:styleId="32C78CA992BA409D9F0AA2F79DC8D783">
    <w:name w:val="32C78CA992BA409D9F0AA2F79DC8D783"/>
    <w:rsid w:val="00F332EA"/>
  </w:style>
  <w:style w:type="paragraph" w:customStyle="1" w:styleId="E76DEE83FA2D493E95FF020067E9008C">
    <w:name w:val="E76DEE83FA2D493E95FF020067E9008C"/>
    <w:rsid w:val="00F332EA"/>
  </w:style>
  <w:style w:type="paragraph" w:customStyle="1" w:styleId="4288953437E04F998F3FBC8D00AB7904">
    <w:name w:val="4288953437E04F998F3FBC8D00AB7904"/>
    <w:rsid w:val="00F332EA"/>
  </w:style>
  <w:style w:type="paragraph" w:customStyle="1" w:styleId="E311C6102A8843D78670243469F50F28">
    <w:name w:val="E311C6102A8843D78670243469F50F28"/>
    <w:rsid w:val="00F332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transfer.dotx</Template>
  <TotalTime>399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Sean Nikkel</dc:creator>
  <cp:keywords>Sean Nikkel</cp:keywords>
  <cp:lastModifiedBy>Sean Nikkel</cp:lastModifiedBy>
  <cp:revision>70</cp:revision>
  <dcterms:created xsi:type="dcterms:W3CDTF">2020-01-12T19:19:00Z</dcterms:created>
  <dcterms:modified xsi:type="dcterms:W3CDTF">2020-09-05T03:36:00Z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